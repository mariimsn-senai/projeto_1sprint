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6287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6287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6287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494544" w:rsidP="009B5655">
      <w:r>
        <w:t xml:space="preserve">Ajudar os alunos a aprenderem banco de dados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494544">
      <w:r>
        <w:t xml:space="preserve">Nós fizemos o as modelagens físico, conceitual e logico, para ajudar a organizar na hora de fazer o </w:t>
      </w:r>
      <w:proofErr w:type="spellStart"/>
      <w:r>
        <w:t>sql</w:t>
      </w:r>
      <w:proofErr w:type="spellEnd"/>
      <w:r>
        <w:t xml:space="preserve">, e depois fizemos o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dml</w:t>
      </w:r>
      <w:proofErr w:type="spellEnd"/>
      <w:r>
        <w:t xml:space="preserve"> e </w:t>
      </w:r>
      <w:proofErr w:type="spellStart"/>
      <w:r>
        <w:t>dql</w:t>
      </w:r>
      <w:proofErr w:type="spellEnd"/>
      <w:r>
        <w:t xml:space="preserve">, </w:t>
      </w:r>
      <w:bookmarkStart w:id="8" w:name="_GoBack"/>
      <w:bookmarkEnd w:id="8"/>
      <w:r w:rsidR="008A7F37"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494544" w:rsidRPr="00494544" w:rsidRDefault="00494544" w:rsidP="00494544">
      <w:r>
        <w:rPr>
          <w:noProof/>
        </w:rPr>
        <w:drawing>
          <wp:inline distT="0" distB="0" distL="0" distR="0">
            <wp:extent cx="5732145" cy="3789680"/>
            <wp:effectExtent l="0" t="0" r="190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o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494544" w:rsidRPr="00494544" w:rsidRDefault="00494544" w:rsidP="00494544">
      <w:r>
        <w:rPr>
          <w:noProof/>
        </w:rPr>
        <w:drawing>
          <wp:inline distT="0" distB="0" distL="0" distR="0">
            <wp:extent cx="5732145" cy="3292475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DA19B6" w:rsidRDefault="00DA19B6"/>
    <w:p w:rsidR="00494544" w:rsidRDefault="00494544">
      <w:pPr>
        <w:sectPr w:rsidR="00494544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879215"/>
            <wp:effectExtent l="0" t="0" r="190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494544" w:rsidRPr="00494544" w:rsidRDefault="00494544" w:rsidP="00494544"/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871" w:rsidRDefault="00B62871">
      <w:pPr>
        <w:spacing w:after="0" w:line="240" w:lineRule="auto"/>
      </w:pPr>
      <w:r>
        <w:separator/>
      </w:r>
    </w:p>
  </w:endnote>
  <w:endnote w:type="continuationSeparator" w:id="0">
    <w:p w:rsidR="00B62871" w:rsidRDefault="00B6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6287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871" w:rsidRDefault="00B62871">
      <w:pPr>
        <w:spacing w:after="0" w:line="240" w:lineRule="auto"/>
      </w:pPr>
      <w:r>
        <w:separator/>
      </w:r>
    </w:p>
  </w:footnote>
  <w:footnote w:type="continuationSeparator" w:id="0">
    <w:p w:rsidR="00B62871" w:rsidRDefault="00B6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94544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62871"/>
    <w:rsid w:val="00BB5B9E"/>
    <w:rsid w:val="00BD3832"/>
    <w:rsid w:val="00BE6308"/>
    <w:rsid w:val="00BF7DCB"/>
    <w:rsid w:val="00C26497"/>
    <w:rsid w:val="00C86073"/>
    <w:rsid w:val="00C92BD1"/>
    <w:rsid w:val="00D0024A"/>
    <w:rsid w:val="00D94CBE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8E2CD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67720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F5E-3CD8-4FDD-A67C-CBBB0C7F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465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Marina Souza Nascimento</cp:lastModifiedBy>
  <cp:revision>2</cp:revision>
  <dcterms:created xsi:type="dcterms:W3CDTF">2020-02-12T18:54:00Z</dcterms:created>
  <dcterms:modified xsi:type="dcterms:W3CDTF">2020-02-12T18:54:00Z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